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C32C6C" w:rsidRDefault="00D42E22">
      <w:pPr>
        <w:pStyle w:val="Title"/>
        <w:rPr>
          <w:rFonts w:ascii="Arial Rounded MT Bold" w:hAnsi="Arial Rounded MT Bold"/>
        </w:rPr>
      </w:pPr>
      <w:r w:rsidRPr="00C32C6C">
        <w:rPr>
          <w:rFonts w:ascii="Arial Rounded MT Bold" w:hAnsi="Arial Rounded MT Bold"/>
        </w:rPr>
        <w:t>Symphony – Music Website</w:t>
      </w:r>
    </w:p>
    <w:p w:rsidR="00C32C6C" w:rsidRDefault="00C32C6C" w:rsidP="00855982">
      <w:pPr>
        <w:pStyle w:val="Heading1"/>
      </w:pPr>
    </w:p>
    <w:p w:rsidR="00855982" w:rsidRPr="00855982" w:rsidRDefault="002428BB" w:rsidP="00855982">
      <w:pPr>
        <w:pStyle w:val="Heading1"/>
      </w:pPr>
      <w:r>
        <w:t>Team</w:t>
      </w:r>
    </w:p>
    <w:p w:rsidR="00855982" w:rsidRPr="00C32C6C" w:rsidRDefault="00D42E22" w:rsidP="002428BB">
      <w:pPr>
        <w:rPr>
          <w:rFonts w:ascii="Bodoni MT Black" w:hAnsi="Bodoni MT Black"/>
        </w:rPr>
      </w:pPr>
      <w:r w:rsidRPr="00C32C6C">
        <w:rPr>
          <w:rFonts w:ascii="Bodoni MT Black" w:hAnsi="Bodoni MT Black"/>
        </w:rPr>
        <w:t xml:space="preserve">Abhishek </w:t>
      </w:r>
      <w:proofErr w:type="spellStart"/>
      <w:r w:rsidRPr="00C32C6C">
        <w:rPr>
          <w:rFonts w:ascii="Bodoni MT Black" w:hAnsi="Bodoni MT Black"/>
        </w:rPr>
        <w:t>Dwivedi</w:t>
      </w:r>
      <w:proofErr w:type="spellEnd"/>
      <w:r w:rsidRPr="00C32C6C">
        <w:rPr>
          <w:rFonts w:ascii="Bodoni MT Black" w:hAnsi="Bodoni MT Black"/>
        </w:rPr>
        <w:t xml:space="preserve"> – 01FB15ECS008</w:t>
      </w:r>
    </w:p>
    <w:p w:rsidR="002428BB" w:rsidRPr="00C32C6C" w:rsidRDefault="00D42E22" w:rsidP="002428BB">
      <w:pPr>
        <w:rPr>
          <w:rFonts w:ascii="Bodoni MT Black" w:hAnsi="Bodoni MT Black"/>
        </w:rPr>
      </w:pPr>
      <w:r w:rsidRPr="00C32C6C">
        <w:rPr>
          <w:rFonts w:ascii="Bodoni MT Black" w:hAnsi="Bodoni MT Black"/>
        </w:rPr>
        <w:t xml:space="preserve">Aditya D </w:t>
      </w:r>
      <w:proofErr w:type="spellStart"/>
      <w:r w:rsidRPr="00C32C6C">
        <w:rPr>
          <w:rFonts w:ascii="Bodoni MT Black" w:hAnsi="Bodoni MT Black"/>
        </w:rPr>
        <w:t>Ramani</w:t>
      </w:r>
      <w:proofErr w:type="spellEnd"/>
      <w:r w:rsidRPr="00C32C6C">
        <w:rPr>
          <w:rFonts w:ascii="Bodoni MT Black" w:hAnsi="Bodoni MT Black"/>
        </w:rPr>
        <w:t xml:space="preserve"> -  01FB15ECS017</w:t>
      </w:r>
    </w:p>
    <w:p w:rsidR="002428BB" w:rsidRPr="00C32C6C" w:rsidRDefault="00D42E22" w:rsidP="002428BB">
      <w:pPr>
        <w:rPr>
          <w:rFonts w:ascii="Bodoni MT Black" w:hAnsi="Bodoni MT Black"/>
        </w:rPr>
      </w:pPr>
      <w:r w:rsidRPr="00C32C6C">
        <w:rPr>
          <w:rFonts w:ascii="Bodoni MT Black" w:hAnsi="Bodoni MT Black"/>
        </w:rPr>
        <w:t>Akshaykanth D L – 01FB15ECS031</w:t>
      </w:r>
    </w:p>
    <w:p w:rsidR="002428BB" w:rsidRPr="00C32C6C" w:rsidRDefault="00D42E22" w:rsidP="002428BB">
      <w:pPr>
        <w:rPr>
          <w:rFonts w:ascii="Bodoni MT Black" w:hAnsi="Bodoni MT Black"/>
        </w:rPr>
      </w:pPr>
      <w:proofErr w:type="spellStart"/>
      <w:r w:rsidRPr="00C32C6C">
        <w:rPr>
          <w:rFonts w:ascii="Bodoni MT Black" w:hAnsi="Bodoni MT Black"/>
        </w:rPr>
        <w:t>Anvith</w:t>
      </w:r>
      <w:proofErr w:type="spellEnd"/>
      <w:r w:rsidRPr="00C32C6C">
        <w:rPr>
          <w:rFonts w:ascii="Bodoni MT Black" w:hAnsi="Bodoni MT Black"/>
        </w:rPr>
        <w:t xml:space="preserve"> S Shetty – 01FB15ECS049</w:t>
      </w:r>
    </w:p>
    <w:p w:rsidR="002428BB" w:rsidRPr="00855982" w:rsidRDefault="002428BB" w:rsidP="002428BB">
      <w:pPr>
        <w:pStyle w:val="Heading1"/>
      </w:pPr>
      <w:r>
        <w:t>Description</w:t>
      </w:r>
    </w:p>
    <w:p w:rsidR="002428BB" w:rsidRPr="00C32C6C" w:rsidRDefault="00D42E22" w:rsidP="002428BB">
      <w:pPr>
        <w:rPr>
          <w:rFonts w:ascii="Bookman Old Style" w:hAnsi="Bookman Old Style"/>
        </w:rPr>
      </w:pPr>
      <w:r w:rsidRPr="00C32C6C">
        <w:rPr>
          <w:rFonts w:ascii="Bookman Old Style" w:hAnsi="Bookman Old Style"/>
          <w:b/>
          <w:sz w:val="28"/>
          <w:szCs w:val="28"/>
        </w:rPr>
        <w:t>Symphony</w:t>
      </w:r>
      <w:r w:rsidRPr="00C32C6C">
        <w:rPr>
          <w:rFonts w:ascii="Bookman Old Style" w:hAnsi="Bookman Old Style"/>
        </w:rPr>
        <w:t xml:space="preserve"> is a music based web</w:t>
      </w:r>
      <w:r w:rsidR="002428BB" w:rsidRPr="00C32C6C">
        <w:rPr>
          <w:rFonts w:ascii="Bookman Old Style" w:hAnsi="Bookman Old Style"/>
        </w:rPr>
        <w:t xml:space="preserve"> applicat</w:t>
      </w:r>
      <w:r w:rsidRPr="00C32C6C">
        <w:rPr>
          <w:rFonts w:ascii="Bookman Old Style" w:hAnsi="Bookman Old Style"/>
        </w:rPr>
        <w:t xml:space="preserve">ion with various functionalities and features which include registering a user, playing music, adding music to playlist, viewing information about various concerts and events, music classified according to albums </w:t>
      </w:r>
      <w:r w:rsidR="007E5091" w:rsidRPr="00C32C6C">
        <w:rPr>
          <w:rFonts w:ascii="Bookman Old Style" w:hAnsi="Bookman Old Style"/>
        </w:rPr>
        <w:t>and provide top charts.</w:t>
      </w:r>
    </w:p>
    <w:p w:rsidR="002428BB" w:rsidRPr="00C32C6C" w:rsidRDefault="002428BB" w:rsidP="002428BB">
      <w:pPr>
        <w:rPr>
          <w:rFonts w:ascii="Bookman Old Style" w:hAnsi="Bookman Old Style"/>
        </w:rPr>
      </w:pPr>
    </w:p>
    <w:p w:rsidR="002428BB" w:rsidRPr="00C32C6C" w:rsidRDefault="002428BB" w:rsidP="002428BB">
      <w:pPr>
        <w:rPr>
          <w:rFonts w:ascii="Bookman Old Style" w:hAnsi="Bookman Old Style"/>
        </w:rPr>
      </w:pPr>
      <w:r w:rsidRPr="00C32C6C">
        <w:rPr>
          <w:rFonts w:ascii="Bookman Old Style" w:hAnsi="Bookman Old Style"/>
        </w:rPr>
        <w:t>Front-</w:t>
      </w:r>
      <w:proofErr w:type="gramStart"/>
      <w:r w:rsidRPr="00C32C6C">
        <w:rPr>
          <w:rFonts w:ascii="Bookman Old Style" w:hAnsi="Bookman Old Style"/>
        </w:rPr>
        <w:t>End :</w:t>
      </w:r>
      <w:proofErr w:type="gramEnd"/>
      <w:r w:rsidRPr="00C32C6C">
        <w:rPr>
          <w:rFonts w:ascii="Bookman Old Style" w:hAnsi="Bookman Old Style"/>
        </w:rPr>
        <w:t xml:space="preserve"> HTML, CSS &amp; JavaScript</w:t>
      </w:r>
    </w:p>
    <w:p w:rsidR="00D72F02" w:rsidRPr="00C32C6C" w:rsidRDefault="002428BB" w:rsidP="002428BB">
      <w:pPr>
        <w:rPr>
          <w:rFonts w:ascii="Bookman Old Style" w:hAnsi="Bookman Old Style"/>
        </w:rPr>
      </w:pPr>
      <w:r w:rsidRPr="00C32C6C">
        <w:rPr>
          <w:rFonts w:ascii="Bookman Old Style" w:hAnsi="Bookman Old Style"/>
        </w:rPr>
        <w:t>Back-</w:t>
      </w:r>
      <w:proofErr w:type="gramStart"/>
      <w:r w:rsidRPr="00C32C6C">
        <w:rPr>
          <w:rFonts w:ascii="Bookman Old Style" w:hAnsi="Bookman Old Style"/>
        </w:rPr>
        <w:t>End :</w:t>
      </w:r>
      <w:proofErr w:type="gramEnd"/>
      <w:r w:rsidRPr="00C32C6C">
        <w:rPr>
          <w:rFonts w:ascii="Bookman Old Style" w:hAnsi="Bookman Old Style"/>
        </w:rPr>
        <w:t xml:space="preserve"> PHP</w:t>
      </w:r>
      <w:r w:rsidR="00D72F02" w:rsidRPr="00C32C6C">
        <w:rPr>
          <w:rFonts w:ascii="Bookman Old Style" w:hAnsi="Bookman Old Style"/>
        </w:rPr>
        <w:t>, MySQL</w:t>
      </w:r>
    </w:p>
    <w:p w:rsidR="00D72F02" w:rsidRPr="00C32C6C" w:rsidRDefault="00D72F02" w:rsidP="002428BB">
      <w:pPr>
        <w:rPr>
          <w:rFonts w:ascii="Bookman Old Style" w:hAnsi="Bookman Old Style"/>
        </w:rPr>
      </w:pPr>
    </w:p>
    <w:p w:rsidR="00C32C6C" w:rsidRPr="00C32C6C" w:rsidRDefault="00C32C6C" w:rsidP="002428BB">
      <w:pPr>
        <w:rPr>
          <w:rFonts w:ascii="Bookman Old Style" w:hAnsi="Bookman Old Style"/>
        </w:rPr>
      </w:pPr>
    </w:p>
    <w:p w:rsidR="002428BB" w:rsidRPr="00C32C6C" w:rsidRDefault="00D72F02" w:rsidP="002428BB">
      <w:pPr>
        <w:rPr>
          <w:rFonts w:ascii="Bookman Old Style" w:hAnsi="Bookman Old Style"/>
        </w:rPr>
      </w:pPr>
      <w:r w:rsidRPr="00C32C6C">
        <w:rPr>
          <w:rFonts w:ascii="Bookman Old Style" w:hAnsi="Bookman Old Style"/>
        </w:rPr>
        <w:t>Main Features on Symphony</w:t>
      </w:r>
      <w:r w:rsidR="002428BB" w:rsidRPr="00C32C6C">
        <w:rPr>
          <w:rFonts w:ascii="Bookman Old Style" w:hAnsi="Bookman Old Style"/>
        </w:rPr>
        <w:t>:</w:t>
      </w:r>
    </w:p>
    <w:p w:rsidR="00952374" w:rsidRPr="00C32C6C" w:rsidRDefault="00D72F02" w:rsidP="00D72F02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Login, Sign Up and Feedback</w:t>
      </w:r>
    </w:p>
    <w:p w:rsidR="00915198" w:rsidRPr="00C32C6C" w:rsidRDefault="00915198" w:rsidP="00D72F02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Create a profile to each user</w:t>
      </w:r>
    </w:p>
    <w:p w:rsidR="00D72F02" w:rsidRPr="00C32C6C" w:rsidRDefault="00D72F02" w:rsidP="00D72F02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Music categorized based on albums</w:t>
      </w:r>
      <w:r w:rsidR="00915198" w:rsidRPr="00C32C6C">
        <w:rPr>
          <w:rFonts w:ascii="Bookman Old Style" w:hAnsi="Bookman Old Style"/>
          <w:b/>
        </w:rPr>
        <w:t xml:space="preserve"> which is retrieved from an organized database.</w:t>
      </w:r>
    </w:p>
    <w:p w:rsidR="00D72F02" w:rsidRPr="00C32C6C" w:rsidRDefault="00D72F02" w:rsidP="00D72F02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Latest, Trending and Symphony picked songs</w:t>
      </w:r>
    </w:p>
    <w:p w:rsidR="00D72F02" w:rsidRPr="00C32C6C" w:rsidRDefault="00D72F02" w:rsidP="00D72F02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Concerts and event details</w:t>
      </w:r>
    </w:p>
    <w:p w:rsidR="00D72F02" w:rsidRPr="00C32C6C" w:rsidRDefault="00D72F02" w:rsidP="00D72F02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Artist Information and their music</w:t>
      </w:r>
    </w:p>
    <w:p w:rsidR="00D72F02" w:rsidRPr="00C32C6C" w:rsidRDefault="00D72F02" w:rsidP="00D72F02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Top charts based on Artists, Albums and Songs.</w:t>
      </w:r>
    </w:p>
    <w:p w:rsidR="00D72F02" w:rsidRPr="00C32C6C" w:rsidRDefault="00D72F02" w:rsidP="00D72F02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Music Player to play selected songs.</w:t>
      </w:r>
    </w:p>
    <w:p w:rsidR="00C32C6C" w:rsidRDefault="006C2934" w:rsidP="00C32C6C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Create playlist of your favo</w:t>
      </w:r>
      <w:r w:rsidR="00D72F02" w:rsidRPr="00C32C6C">
        <w:rPr>
          <w:rFonts w:ascii="Bookman Old Style" w:hAnsi="Bookman Old Style"/>
          <w:b/>
        </w:rPr>
        <w:t>rite song</w:t>
      </w:r>
    </w:p>
    <w:p w:rsidR="00D72F02" w:rsidRPr="00C32C6C" w:rsidRDefault="00D72F02" w:rsidP="00C32C6C">
      <w:pPr>
        <w:pStyle w:val="ListParagraph"/>
        <w:numPr>
          <w:ilvl w:val="0"/>
          <w:numId w:val="30"/>
        </w:numPr>
        <w:rPr>
          <w:rFonts w:ascii="Bookman Old Style" w:hAnsi="Bookman Old Style"/>
          <w:b/>
        </w:rPr>
      </w:pPr>
      <w:r w:rsidRPr="00C32C6C">
        <w:rPr>
          <w:rFonts w:ascii="Bookman Old Style" w:hAnsi="Bookman Old Style"/>
          <w:b/>
        </w:rPr>
        <w:t>Search and play the songs of your choice</w:t>
      </w:r>
      <w:bookmarkStart w:id="0" w:name="_GoBack"/>
      <w:bookmarkEnd w:id="0"/>
    </w:p>
    <w:p w:rsidR="006C2934" w:rsidRPr="00C32C6C" w:rsidRDefault="006C2934" w:rsidP="006C2934">
      <w:pPr>
        <w:rPr>
          <w:rFonts w:ascii="Bookman Old Style" w:hAnsi="Bookman Old Style"/>
        </w:rPr>
      </w:pPr>
    </w:p>
    <w:p w:rsidR="00C32C6C" w:rsidRPr="00C32C6C" w:rsidRDefault="00C32C6C" w:rsidP="006C2934">
      <w:pPr>
        <w:rPr>
          <w:rFonts w:ascii="Bookman Old Style" w:hAnsi="Bookman Old Style"/>
        </w:rPr>
      </w:pPr>
    </w:p>
    <w:p w:rsidR="006C2934" w:rsidRPr="00C32C6C" w:rsidRDefault="006C2934" w:rsidP="006C2934">
      <w:pPr>
        <w:rPr>
          <w:rFonts w:ascii="Bookman Old Style" w:hAnsi="Bookman Old Style"/>
        </w:rPr>
      </w:pPr>
      <w:r w:rsidRPr="00C32C6C">
        <w:rPr>
          <w:rFonts w:ascii="Bookman Old Style" w:hAnsi="Bookman Old Style"/>
        </w:rPr>
        <w:t xml:space="preserve">GitHub </w:t>
      </w:r>
      <w:proofErr w:type="gramStart"/>
      <w:r w:rsidRPr="00C32C6C">
        <w:rPr>
          <w:rFonts w:ascii="Bookman Old Style" w:hAnsi="Bookman Old Style"/>
        </w:rPr>
        <w:t>Link :</w:t>
      </w:r>
      <w:proofErr w:type="gramEnd"/>
      <w:r w:rsidRPr="00C32C6C">
        <w:rPr>
          <w:rFonts w:ascii="Bookman Old Style" w:hAnsi="Bookman Old Style"/>
        </w:rPr>
        <w:t xml:space="preserve"> https://github.com/AnvithShetty10/Symphony.git</w:t>
      </w:r>
    </w:p>
    <w:sectPr w:rsidR="006C2934" w:rsidRPr="00C32C6C" w:rsidSect="00C32C6C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16" w:rsidRDefault="00874916" w:rsidP="00855982">
      <w:pPr>
        <w:spacing w:after="0" w:line="240" w:lineRule="auto"/>
      </w:pPr>
      <w:r>
        <w:separator/>
      </w:r>
    </w:p>
  </w:endnote>
  <w:endnote w:type="continuationSeparator" w:id="0">
    <w:p w:rsidR="00874916" w:rsidRDefault="0087491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C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16" w:rsidRDefault="00874916" w:rsidP="00855982">
      <w:pPr>
        <w:spacing w:after="0" w:line="240" w:lineRule="auto"/>
      </w:pPr>
      <w:r>
        <w:separator/>
      </w:r>
    </w:p>
  </w:footnote>
  <w:footnote w:type="continuationSeparator" w:id="0">
    <w:p w:rsidR="00874916" w:rsidRDefault="0087491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49B42A5"/>
    <w:multiLevelType w:val="hybridMultilevel"/>
    <w:tmpl w:val="E0FEE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BB"/>
    <w:rsid w:val="001D4362"/>
    <w:rsid w:val="002428BB"/>
    <w:rsid w:val="004A0E2A"/>
    <w:rsid w:val="004D4D7C"/>
    <w:rsid w:val="006C2934"/>
    <w:rsid w:val="007833A7"/>
    <w:rsid w:val="007E5091"/>
    <w:rsid w:val="00855982"/>
    <w:rsid w:val="00874916"/>
    <w:rsid w:val="00915198"/>
    <w:rsid w:val="00952374"/>
    <w:rsid w:val="00A10484"/>
    <w:rsid w:val="00A566B9"/>
    <w:rsid w:val="00BF4F8E"/>
    <w:rsid w:val="00C32C6C"/>
    <w:rsid w:val="00D42E22"/>
    <w:rsid w:val="00D72F0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2957"/>
  <w15:chartTrackingRefBased/>
  <w15:docId w15:val="{A597E1CE-37A5-4894-A034-525A2196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D7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r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Prasad Bhandary</dc:creator>
  <cp:lastModifiedBy>Akshaykanth D L</cp:lastModifiedBy>
  <cp:revision>5</cp:revision>
  <cp:lastPrinted>2016-11-09T21:06:00Z</cp:lastPrinted>
  <dcterms:created xsi:type="dcterms:W3CDTF">2016-11-09T17:38:00Z</dcterms:created>
  <dcterms:modified xsi:type="dcterms:W3CDTF">2016-11-09T21:06:00Z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